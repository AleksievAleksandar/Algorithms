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B6" w:rsidRDefault="003E6BAC" w:rsidP="00F075FB">
      <w:pPr>
        <w:pStyle w:val="Heading1"/>
        <w:jc w:val="center"/>
      </w:pPr>
      <w:r>
        <w:t>School Teams</w:t>
      </w:r>
    </w:p>
    <w:p w:rsidR="003E6BAC" w:rsidRDefault="003E6BAC" w:rsidP="003E6BAC">
      <w:r>
        <w:t xml:space="preserve">Write a program that receives the </w:t>
      </w:r>
      <w:r w:rsidRPr="00156004">
        <w:rPr>
          <w:b/>
        </w:rPr>
        <w:t xml:space="preserve">names </w:t>
      </w:r>
      <w:r>
        <w:t xml:space="preserve">of </w:t>
      </w:r>
      <w:r w:rsidRPr="00156004">
        <w:rPr>
          <w:b/>
        </w:rPr>
        <w:t>girls</w:t>
      </w:r>
      <w:r>
        <w:t xml:space="preserve"> and </w:t>
      </w:r>
      <w:r w:rsidRPr="00156004">
        <w:rPr>
          <w:b/>
        </w:rPr>
        <w:t>boys</w:t>
      </w:r>
      <w:r>
        <w:t xml:space="preserve"> in a class and generates </w:t>
      </w:r>
      <w:r w:rsidRPr="00156004">
        <w:rPr>
          <w:b/>
        </w:rPr>
        <w:t>all possible ways</w:t>
      </w:r>
      <w:r>
        <w:t xml:space="preserve"> to create </w:t>
      </w:r>
      <w:r w:rsidRPr="00156004">
        <w:rPr>
          <w:b/>
        </w:rPr>
        <w:t>teams</w:t>
      </w:r>
      <w:r>
        <w:t xml:space="preserve"> with </w:t>
      </w:r>
      <w:r w:rsidRPr="00156004">
        <w:rPr>
          <w:b/>
        </w:rPr>
        <w:t>3 girls</w:t>
      </w:r>
      <w:r>
        <w:t xml:space="preserve"> and </w:t>
      </w:r>
      <w:r w:rsidRPr="00156004">
        <w:rPr>
          <w:b/>
        </w:rPr>
        <w:t>2 boys</w:t>
      </w:r>
      <w:r>
        <w:t xml:space="preserve">. Print each team on a </w:t>
      </w:r>
      <w:r w:rsidRPr="00156004">
        <w:rPr>
          <w:b/>
        </w:rPr>
        <w:t>separate line</w:t>
      </w:r>
      <w:r>
        <w:t xml:space="preserve"> separated by comma and space </w:t>
      </w:r>
      <w:r w:rsidRPr="00156004">
        <w:rPr>
          <w:rFonts w:ascii="Consolas" w:hAnsi="Consolas"/>
          <w:b/>
        </w:rPr>
        <w:t>"</w:t>
      </w:r>
      <w:proofErr w:type="gramStart"/>
      <w:r w:rsidRPr="00156004">
        <w:rPr>
          <w:rFonts w:ascii="Consolas" w:hAnsi="Consolas"/>
          <w:b/>
        </w:rPr>
        <w:t>, "</w:t>
      </w:r>
      <w:proofErr w:type="gramEnd"/>
      <w:r>
        <w:t xml:space="preserve"> (</w:t>
      </w:r>
      <w:r w:rsidRPr="00156004">
        <w:rPr>
          <w:b/>
        </w:rPr>
        <w:t>first</w:t>
      </w:r>
      <w:r>
        <w:t xml:space="preserve"> the </w:t>
      </w:r>
      <w:r w:rsidRPr="00156004">
        <w:rPr>
          <w:b/>
        </w:rPr>
        <w:t>girls then</w:t>
      </w:r>
      <w:r>
        <w:t xml:space="preserve"> the </w:t>
      </w:r>
      <w:r w:rsidRPr="00156004">
        <w:rPr>
          <w:b/>
        </w:rPr>
        <w:t>boys</w:t>
      </w:r>
      <w:r>
        <w:t>). For more clarification see the examples below</w:t>
      </w:r>
    </w:p>
    <w:p w:rsidR="003E6BAC" w:rsidRPr="00156004" w:rsidRDefault="003E6BAC" w:rsidP="003E6BAC">
      <w:pPr>
        <w:rPr>
          <w:b/>
        </w:rPr>
      </w:pPr>
      <w:r w:rsidRPr="00156004">
        <w:rPr>
          <w:b/>
          <w:i/>
          <w:u w:val="single"/>
        </w:rPr>
        <w:t>Note</w:t>
      </w:r>
      <w:r w:rsidRPr="00156004">
        <w:rPr>
          <w:b/>
        </w:rPr>
        <w:t xml:space="preserve">: </w:t>
      </w:r>
      <w:r w:rsidRPr="00156004">
        <w:rPr>
          <w:rFonts w:ascii="Consolas" w:hAnsi="Consolas"/>
          <w:b/>
        </w:rPr>
        <w:t xml:space="preserve">"Linda, Amy, </w:t>
      </w:r>
      <w:proofErr w:type="spellStart"/>
      <w:r w:rsidRPr="00156004">
        <w:rPr>
          <w:rFonts w:ascii="Consolas" w:hAnsi="Consolas"/>
          <w:b/>
        </w:rPr>
        <w:t>Katty</w:t>
      </w:r>
      <w:proofErr w:type="spellEnd"/>
      <w:r w:rsidRPr="00156004">
        <w:rPr>
          <w:rFonts w:ascii="Consolas" w:hAnsi="Consolas"/>
          <w:b/>
        </w:rPr>
        <w:t>, John, Bill"</w:t>
      </w:r>
      <w:r w:rsidRPr="00156004">
        <w:rPr>
          <w:b/>
        </w:rPr>
        <w:t xml:space="preserve"> </w:t>
      </w:r>
      <w:r w:rsidRPr="00526142">
        <w:t>is</w:t>
      </w:r>
      <w:r w:rsidRPr="00156004">
        <w:rPr>
          <w:b/>
        </w:rPr>
        <w:t xml:space="preserve"> </w:t>
      </w:r>
      <w:r w:rsidRPr="00526142">
        <w:t>the</w:t>
      </w:r>
      <w:r w:rsidRPr="00156004">
        <w:rPr>
          <w:b/>
        </w:rPr>
        <w:t xml:space="preserve"> same as </w:t>
      </w:r>
      <w:r w:rsidRPr="00156004">
        <w:rPr>
          <w:rFonts w:ascii="Consolas" w:hAnsi="Consolas"/>
          <w:b/>
        </w:rPr>
        <w:t xml:space="preserve">"Linda, Amy, </w:t>
      </w:r>
      <w:proofErr w:type="spellStart"/>
      <w:r w:rsidRPr="00156004">
        <w:rPr>
          <w:rFonts w:ascii="Consolas" w:hAnsi="Consolas"/>
          <w:b/>
        </w:rPr>
        <w:t>Katty</w:t>
      </w:r>
      <w:proofErr w:type="spellEnd"/>
      <w:r w:rsidRPr="00156004">
        <w:rPr>
          <w:rFonts w:ascii="Consolas" w:hAnsi="Consolas"/>
          <w:b/>
        </w:rPr>
        <w:t>, Bill, John"</w:t>
      </w:r>
      <w:r w:rsidRPr="00156004">
        <w:rPr>
          <w:b/>
        </w:rPr>
        <w:t xml:space="preserve">; </w:t>
      </w:r>
      <w:r w:rsidRPr="00526142">
        <w:t xml:space="preserve">so print only </w:t>
      </w:r>
      <w:r w:rsidRPr="00156004">
        <w:rPr>
          <w:b/>
        </w:rPr>
        <w:t>the first case</w:t>
      </w:r>
    </w:p>
    <w:p w:rsidR="003E6BAC" w:rsidRDefault="003E6BAC" w:rsidP="003E6BAC">
      <w:pPr>
        <w:pStyle w:val="Heading3"/>
      </w:pPr>
      <w:r>
        <w:t>Input</w:t>
      </w:r>
    </w:p>
    <w:p w:rsidR="003E6BAC" w:rsidRDefault="003E6BAC" w:rsidP="003E6BAC">
      <w:pPr>
        <w:pStyle w:val="ListParagraph"/>
        <w:numPr>
          <w:ilvl w:val="0"/>
          <w:numId w:val="31"/>
        </w:numPr>
      </w:pPr>
      <w:r>
        <w:t xml:space="preserve">On the </w:t>
      </w:r>
      <w:r w:rsidRPr="00526142">
        <w:rPr>
          <w:b/>
        </w:rPr>
        <w:t>first line</w:t>
      </w:r>
      <w:r>
        <w:t xml:space="preserve"> you will receive the </w:t>
      </w:r>
      <w:r w:rsidRPr="00526142">
        <w:rPr>
          <w:b/>
        </w:rPr>
        <w:t>girls</w:t>
      </w:r>
      <w:r>
        <w:t xml:space="preserve"> names separated by comma and space </w:t>
      </w:r>
      <w:r w:rsidRPr="00526142">
        <w:rPr>
          <w:rFonts w:ascii="Consolas" w:hAnsi="Consolas"/>
          <w:b/>
        </w:rPr>
        <w:t>", "</w:t>
      </w:r>
    </w:p>
    <w:p w:rsidR="003E6BAC" w:rsidRPr="003E6BAC" w:rsidRDefault="003E6BAC" w:rsidP="003E6BAC">
      <w:pPr>
        <w:pStyle w:val="ListParagraph"/>
        <w:numPr>
          <w:ilvl w:val="0"/>
          <w:numId w:val="31"/>
        </w:numPr>
      </w:pPr>
      <w:r>
        <w:t xml:space="preserve">On the </w:t>
      </w:r>
      <w:r w:rsidRPr="00526142">
        <w:rPr>
          <w:b/>
        </w:rPr>
        <w:t>second line</w:t>
      </w:r>
      <w:r>
        <w:t xml:space="preserve"> you will receive the </w:t>
      </w:r>
      <w:r w:rsidRPr="00526142">
        <w:rPr>
          <w:b/>
        </w:rPr>
        <w:t>boys</w:t>
      </w:r>
      <w:r>
        <w:t xml:space="preserve"> names separated by comma and space </w:t>
      </w:r>
      <w:r w:rsidRPr="00526142">
        <w:rPr>
          <w:rFonts w:ascii="Consolas" w:hAnsi="Consolas"/>
          <w:b/>
        </w:rPr>
        <w:t>", "</w:t>
      </w:r>
    </w:p>
    <w:p w:rsidR="00440333" w:rsidRDefault="00440333" w:rsidP="00440333">
      <w:pPr>
        <w:pStyle w:val="Heading3"/>
      </w:pPr>
      <w:r>
        <w:t>Output</w:t>
      </w:r>
    </w:p>
    <w:p w:rsidR="003E6BAC" w:rsidRPr="003E6BAC" w:rsidRDefault="003E6BAC" w:rsidP="003E6BAC">
      <w:pPr>
        <w:pStyle w:val="ListParagraph"/>
        <w:numPr>
          <w:ilvl w:val="0"/>
          <w:numId w:val="32"/>
        </w:numPr>
      </w:pPr>
      <w:r>
        <w:t xml:space="preserve">On </w:t>
      </w:r>
      <w:r w:rsidRPr="00526142">
        <w:rPr>
          <w:b/>
        </w:rPr>
        <w:t>separate lines</w:t>
      </w:r>
      <w:r>
        <w:t xml:space="preserve"> print all the possible </w:t>
      </w:r>
      <w:r w:rsidRPr="00526142">
        <w:rPr>
          <w:b/>
        </w:rPr>
        <w:t>teams</w:t>
      </w:r>
      <w:r>
        <w:t xml:space="preserve"> with exactly </w:t>
      </w:r>
      <w:r w:rsidRPr="00526142">
        <w:rPr>
          <w:b/>
        </w:rPr>
        <w:t>3 girls</w:t>
      </w:r>
      <w:r>
        <w:t xml:space="preserve"> and </w:t>
      </w:r>
      <w:r w:rsidRPr="00526142">
        <w:rPr>
          <w:b/>
        </w:rPr>
        <w:t>2 boys</w:t>
      </w:r>
      <w:r>
        <w:t xml:space="preserve"> separated by comma and space and starting with the girls</w:t>
      </w:r>
    </w:p>
    <w:p w:rsidR="00323B2C" w:rsidRDefault="00323B2C" w:rsidP="00323B2C">
      <w:pPr>
        <w:pStyle w:val="Heading3"/>
      </w:pPr>
      <w:r>
        <w:t>Constrains</w:t>
      </w:r>
    </w:p>
    <w:p w:rsidR="003E6BAC" w:rsidRPr="003E6BAC" w:rsidRDefault="003E6BAC" w:rsidP="003E6BAC">
      <w:pPr>
        <w:pStyle w:val="ListParagraph"/>
        <w:numPr>
          <w:ilvl w:val="0"/>
          <w:numId w:val="32"/>
        </w:numPr>
      </w:pPr>
      <w:r>
        <w:t xml:space="preserve">There will always be </w:t>
      </w:r>
      <w:r w:rsidRPr="00526142">
        <w:rPr>
          <w:b/>
        </w:rPr>
        <w:t>at least 3 girls</w:t>
      </w:r>
      <w:r>
        <w:t xml:space="preserve"> and </w:t>
      </w:r>
      <w:r w:rsidRPr="00526142">
        <w:rPr>
          <w:b/>
        </w:rPr>
        <w:t>2 boys</w:t>
      </w:r>
      <w:r>
        <w:t xml:space="preserve"> in the input</w:t>
      </w:r>
    </w:p>
    <w:p w:rsidR="00440333" w:rsidRPr="00440333" w:rsidRDefault="00440333" w:rsidP="00440333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0"/>
        <w:gridCol w:w="5040"/>
      </w:tblGrid>
      <w:tr w:rsidR="003E6BAC" w:rsidRPr="00BD185F" w:rsidTr="00745701">
        <w:trPr>
          <w:trHeight w:val="445"/>
        </w:trPr>
        <w:tc>
          <w:tcPr>
            <w:tcW w:w="4050" w:type="dxa"/>
            <w:shd w:val="clear" w:color="auto" w:fill="D9D9D9" w:themeFill="background1" w:themeFillShade="D9"/>
          </w:tcPr>
          <w:p w:rsidR="003E6BAC" w:rsidRPr="00BD185F" w:rsidRDefault="003E6BAC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3E6BAC" w:rsidRPr="00BD185F" w:rsidRDefault="003E6BAC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3E6BAC" w:rsidRPr="00BD185F" w:rsidTr="00526142">
        <w:trPr>
          <w:trHeight w:val="859"/>
        </w:trPr>
        <w:tc>
          <w:tcPr>
            <w:tcW w:w="4050" w:type="dxa"/>
          </w:tcPr>
          <w:p w:rsidR="003E6BAC" w:rsidRPr="003E6BAC" w:rsidRDefault="003E6BAC" w:rsidP="003E6BA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Linda, Amy,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Katty</w:t>
            </w:r>
            <w:proofErr w:type="spellEnd"/>
          </w:p>
          <w:p w:rsidR="003E6BAC" w:rsidRPr="00BD185F" w:rsidRDefault="003E6BAC" w:rsidP="003E6BA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John, Bill</w:t>
            </w:r>
          </w:p>
        </w:tc>
        <w:tc>
          <w:tcPr>
            <w:tcW w:w="5040" w:type="dxa"/>
          </w:tcPr>
          <w:p w:rsidR="003E6BAC" w:rsidRPr="00BD185F" w:rsidRDefault="003E6BAC" w:rsidP="008927B6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Linda, Amy,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Katty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John, Bill</w:t>
            </w:r>
          </w:p>
        </w:tc>
      </w:tr>
      <w:tr w:rsidR="003E6BAC" w:rsidRPr="00BD185F" w:rsidTr="00526142">
        <w:trPr>
          <w:trHeight w:val="4225"/>
        </w:trPr>
        <w:tc>
          <w:tcPr>
            <w:tcW w:w="4050" w:type="dxa"/>
          </w:tcPr>
          <w:p w:rsidR="003E6BAC" w:rsidRPr="003E6BAC" w:rsidRDefault="003E6BAC" w:rsidP="003E6BA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</w:t>
            </w:r>
          </w:p>
          <w:p w:rsidR="003E6BAC" w:rsidRPr="00EF4D9D" w:rsidRDefault="003E6BAC" w:rsidP="003E6BAC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E6BAC">
              <w:rPr>
                <w:rFonts w:ascii="Consolas" w:hAnsi="Consolas"/>
                <w:lang w:val="en-GB"/>
              </w:rPr>
              <w:t>George, Garry, Bob</w:t>
            </w:r>
          </w:p>
        </w:tc>
        <w:tc>
          <w:tcPr>
            <w:tcW w:w="5040" w:type="dxa"/>
          </w:tcPr>
          <w:p w:rsidR="003E6BAC" w:rsidRPr="003E6BAC" w:rsidRDefault="003E6BAC" w:rsidP="003E6BA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George, Garry</w:t>
            </w:r>
          </w:p>
          <w:p w:rsidR="003E6BAC" w:rsidRPr="003E6BAC" w:rsidRDefault="003E6BAC" w:rsidP="003E6BA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George, Bob</w:t>
            </w:r>
          </w:p>
          <w:p w:rsidR="003E6BAC" w:rsidRPr="003E6BAC" w:rsidRDefault="003E6BAC" w:rsidP="003E6BA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Garry, Bob</w:t>
            </w:r>
          </w:p>
          <w:p w:rsidR="003E6BAC" w:rsidRPr="003E6BAC" w:rsidRDefault="003E6BAC" w:rsidP="003E6BA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Rachel, George, Garry</w:t>
            </w:r>
          </w:p>
          <w:p w:rsidR="003E6BAC" w:rsidRPr="003E6BAC" w:rsidRDefault="003E6BAC" w:rsidP="003E6BA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Rachel, George, Bob</w:t>
            </w:r>
          </w:p>
          <w:p w:rsidR="003E6BAC" w:rsidRPr="003E6BAC" w:rsidRDefault="003E6BAC" w:rsidP="003E6BA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Rachel, Garry, Bob</w:t>
            </w:r>
          </w:p>
          <w:p w:rsidR="003E6BAC" w:rsidRPr="003E6BAC" w:rsidRDefault="003E6BAC" w:rsidP="003E6BA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Garry</w:t>
            </w:r>
          </w:p>
          <w:p w:rsidR="003E6BAC" w:rsidRPr="003E6BAC" w:rsidRDefault="003E6BAC" w:rsidP="003E6BA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Bob</w:t>
            </w:r>
          </w:p>
          <w:p w:rsidR="003E6BAC" w:rsidRPr="003E6BAC" w:rsidRDefault="003E6BAC" w:rsidP="003E6BA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Garry, Bob</w:t>
            </w:r>
          </w:p>
          <w:p w:rsidR="003E6BAC" w:rsidRPr="003E6BAC" w:rsidRDefault="003E6BAC" w:rsidP="003E6BA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Rachel, George, Garry</w:t>
            </w:r>
          </w:p>
          <w:p w:rsidR="003E6BAC" w:rsidRPr="003E6BAC" w:rsidRDefault="003E6BAC" w:rsidP="003E6BA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Rachel, George, Bob</w:t>
            </w:r>
          </w:p>
          <w:p w:rsidR="003E6BAC" w:rsidRPr="00440333" w:rsidRDefault="003E6BAC" w:rsidP="003E6BA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Rachel, Garry, Bob</w:t>
            </w:r>
          </w:p>
        </w:tc>
      </w:tr>
    </w:tbl>
    <w:p w:rsidR="00ED0127" w:rsidRPr="00ED0127" w:rsidRDefault="00ED0127" w:rsidP="008927B6">
      <w:pPr>
        <w:rPr>
          <w:rFonts w:cstheme="minorHAnsi"/>
          <w:i/>
          <w:sz w:val="24"/>
          <w:szCs w:val="24"/>
          <w:u w:val="single"/>
          <w:lang w:val="bg-BG"/>
        </w:rPr>
      </w:pPr>
      <w:bookmarkStart w:id="0" w:name="_GoBack"/>
      <w:bookmarkEnd w:id="0"/>
    </w:p>
    <w:sectPr w:rsidR="00ED0127" w:rsidRPr="00ED0127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E7C" w:rsidRDefault="00BE1E7C" w:rsidP="00440333">
      <w:pPr>
        <w:spacing w:before="0" w:after="0" w:line="240" w:lineRule="auto"/>
      </w:pPr>
      <w:r>
        <w:separator/>
      </w:r>
    </w:p>
  </w:endnote>
  <w:endnote w:type="continuationSeparator" w:id="0">
    <w:p w:rsidR="00BE1E7C" w:rsidRDefault="00BE1E7C" w:rsidP="004403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333" w:rsidRPr="00AC77AD" w:rsidRDefault="00440333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EF5B5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Pr="008C2B83" w:rsidRDefault="00440333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61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61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440333" w:rsidRPr="008C2B83" w:rsidRDefault="00440333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614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614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Default="00440333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440333" w:rsidRDefault="00440333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0333" w:rsidRDefault="00440333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40333" w:rsidRDefault="00440333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40333" w:rsidRDefault="00440333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40333" w:rsidRDefault="00440333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40333" w:rsidRDefault="00440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E7C" w:rsidRDefault="00BE1E7C" w:rsidP="00440333">
      <w:pPr>
        <w:spacing w:before="0" w:after="0" w:line="240" w:lineRule="auto"/>
      </w:pPr>
      <w:r>
        <w:separator/>
      </w:r>
    </w:p>
  </w:footnote>
  <w:footnote w:type="continuationSeparator" w:id="0">
    <w:p w:rsidR="00BE1E7C" w:rsidRDefault="00BE1E7C" w:rsidP="004403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000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DD4552"/>
    <w:multiLevelType w:val="hybridMultilevel"/>
    <w:tmpl w:val="E50CBBE0"/>
    <w:lvl w:ilvl="0" w:tplc="E7BEF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0"/>
  </w:num>
  <w:num w:numId="4">
    <w:abstractNumId w:val="23"/>
  </w:num>
  <w:num w:numId="5">
    <w:abstractNumId w:val="17"/>
  </w:num>
  <w:num w:numId="6">
    <w:abstractNumId w:val="5"/>
  </w:num>
  <w:num w:numId="7">
    <w:abstractNumId w:val="16"/>
  </w:num>
  <w:num w:numId="8">
    <w:abstractNumId w:val="1"/>
  </w:num>
  <w:num w:numId="9">
    <w:abstractNumId w:val="9"/>
  </w:num>
  <w:num w:numId="10">
    <w:abstractNumId w:val="26"/>
  </w:num>
  <w:num w:numId="11">
    <w:abstractNumId w:val="29"/>
  </w:num>
  <w:num w:numId="12">
    <w:abstractNumId w:val="18"/>
  </w:num>
  <w:num w:numId="13">
    <w:abstractNumId w:val="14"/>
  </w:num>
  <w:num w:numId="14">
    <w:abstractNumId w:val="19"/>
  </w:num>
  <w:num w:numId="15">
    <w:abstractNumId w:val="31"/>
  </w:num>
  <w:num w:numId="16">
    <w:abstractNumId w:val="25"/>
  </w:num>
  <w:num w:numId="17">
    <w:abstractNumId w:val="7"/>
  </w:num>
  <w:num w:numId="18">
    <w:abstractNumId w:val="21"/>
  </w:num>
  <w:num w:numId="19">
    <w:abstractNumId w:val="24"/>
  </w:num>
  <w:num w:numId="20">
    <w:abstractNumId w:val="2"/>
  </w:num>
  <w:num w:numId="21">
    <w:abstractNumId w:val="27"/>
  </w:num>
  <w:num w:numId="22">
    <w:abstractNumId w:val="15"/>
  </w:num>
  <w:num w:numId="23">
    <w:abstractNumId w:val="28"/>
  </w:num>
  <w:num w:numId="24">
    <w:abstractNumId w:val="22"/>
  </w:num>
  <w:num w:numId="25">
    <w:abstractNumId w:val="10"/>
  </w:num>
  <w:num w:numId="26">
    <w:abstractNumId w:val="8"/>
  </w:num>
  <w:num w:numId="27">
    <w:abstractNumId w:val="4"/>
  </w:num>
  <w:num w:numId="28">
    <w:abstractNumId w:val="0"/>
  </w:num>
  <w:num w:numId="29">
    <w:abstractNumId w:val="3"/>
  </w:num>
  <w:num w:numId="30">
    <w:abstractNumId w:val="13"/>
  </w:num>
  <w:num w:numId="31">
    <w:abstractNumId w:val="3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23"/>
    <w:rsid w:val="00090323"/>
    <w:rsid w:val="00156004"/>
    <w:rsid w:val="001F1DC4"/>
    <w:rsid w:val="00323B2C"/>
    <w:rsid w:val="00327F0B"/>
    <w:rsid w:val="003C6DBF"/>
    <w:rsid w:val="003E6BAC"/>
    <w:rsid w:val="00426682"/>
    <w:rsid w:val="00440333"/>
    <w:rsid w:val="00526142"/>
    <w:rsid w:val="006A4EBB"/>
    <w:rsid w:val="007023B6"/>
    <w:rsid w:val="00727990"/>
    <w:rsid w:val="00745701"/>
    <w:rsid w:val="007F0E43"/>
    <w:rsid w:val="007F4069"/>
    <w:rsid w:val="008927B6"/>
    <w:rsid w:val="009419F3"/>
    <w:rsid w:val="00A42FBB"/>
    <w:rsid w:val="00A81B95"/>
    <w:rsid w:val="00BE1E7C"/>
    <w:rsid w:val="00CA5887"/>
    <w:rsid w:val="00D10DEB"/>
    <w:rsid w:val="00D81D3B"/>
    <w:rsid w:val="00ED0127"/>
    <w:rsid w:val="00EF4D9D"/>
    <w:rsid w:val="00F075FB"/>
    <w:rsid w:val="00F5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076B"/>
  <w15:chartTrackingRefBased/>
  <w15:docId w15:val="{4DA9E97F-EBC2-40E9-BAE0-5B47832C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BAC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6BA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E6BAC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B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6B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BAC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3E6BA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E6BAC"/>
  </w:style>
  <w:style w:type="character" w:customStyle="1" w:styleId="Heading1Char">
    <w:name w:val="Heading 1 Char"/>
    <w:basedOn w:val="DefaultParagraphFont"/>
    <w:link w:val="Heading1"/>
    <w:uiPriority w:val="9"/>
    <w:rsid w:val="003E6BAC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BA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6BA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E6BAC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BAC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3E6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BAC"/>
  </w:style>
  <w:style w:type="paragraph" w:styleId="Footer">
    <w:name w:val="footer"/>
    <w:basedOn w:val="Normal"/>
    <w:link w:val="FooterChar"/>
    <w:uiPriority w:val="99"/>
    <w:unhideWhenUsed/>
    <w:rsid w:val="003E6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BAC"/>
  </w:style>
  <w:style w:type="paragraph" w:styleId="BalloonText">
    <w:name w:val="Balloon Text"/>
    <w:basedOn w:val="Normal"/>
    <w:link w:val="BalloonTextChar"/>
    <w:uiPriority w:val="99"/>
    <w:semiHidden/>
    <w:unhideWhenUsed/>
    <w:rsid w:val="003E6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B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6BA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6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BAC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E6B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6BAC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3E6BA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E6BAC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3E6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E6BAC"/>
  </w:style>
  <w:style w:type="table" w:customStyle="1" w:styleId="TableGrid1">
    <w:name w:val="Table Grid1"/>
    <w:basedOn w:val="TableNormal"/>
    <w:next w:val="TableGrid"/>
    <w:uiPriority w:val="59"/>
    <w:rsid w:val="003E6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E6BA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6BAC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unhideWhenUsed/>
    <w:rsid w:val="003E6B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6BAC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3E6BAC"/>
    <w:pPr>
      <w:ind w:left="720" w:hanging="360"/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3E6BAC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ListBullet">
    <w:name w:val="List Bullet"/>
    <w:basedOn w:val="Normal"/>
    <w:uiPriority w:val="99"/>
    <w:unhideWhenUsed/>
    <w:rsid w:val="003E6BAC"/>
    <w:pPr>
      <w:numPr>
        <w:numId w:val="2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248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Tanya Staneva</cp:lastModifiedBy>
  <cp:revision>15</cp:revision>
  <dcterms:created xsi:type="dcterms:W3CDTF">2019-08-09T07:18:00Z</dcterms:created>
  <dcterms:modified xsi:type="dcterms:W3CDTF">2019-09-11T09:27:00Z</dcterms:modified>
</cp:coreProperties>
</file>