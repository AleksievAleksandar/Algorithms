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2621DA" w:rsidP="00F075FB">
      <w:pPr>
        <w:pStyle w:val="Heading1"/>
        <w:jc w:val="center"/>
      </w:pPr>
      <w:r>
        <w:t xml:space="preserve">Cheap </w:t>
      </w:r>
      <w:r w:rsidR="007E48AB">
        <w:t>Town Tour</w:t>
      </w:r>
    </w:p>
    <w:p w:rsidR="007E48AB" w:rsidRDefault="007E48AB" w:rsidP="007E48AB">
      <w:r>
        <w:t xml:space="preserve">You now live in a new country and you want to start a tour and </w:t>
      </w:r>
      <w:r w:rsidRPr="007E48AB">
        <w:rPr>
          <w:b/>
        </w:rPr>
        <w:t>visit every town</w:t>
      </w:r>
      <w:r>
        <w:t xml:space="preserve"> in the country </w:t>
      </w:r>
      <w:r w:rsidR="00E55C24">
        <w:t xml:space="preserve">and since you are new in the country your finances are </w:t>
      </w:r>
      <w:r w:rsidR="00E55C24" w:rsidRPr="006E4DED">
        <w:rPr>
          <w:b/>
        </w:rPr>
        <w:t>minimalized</w:t>
      </w:r>
      <w:r w:rsidR="00E55C24">
        <w:t xml:space="preserve">, so you want your trip to be as </w:t>
      </w:r>
      <w:r w:rsidR="00E55C24" w:rsidRPr="006E4DED">
        <w:rPr>
          <w:b/>
        </w:rPr>
        <w:t>cheap</w:t>
      </w:r>
      <w:r w:rsidR="00E55C24">
        <w:t xml:space="preserve"> as possible. You will be given the </w:t>
      </w:r>
      <w:r w:rsidR="00E55C24" w:rsidRPr="006E4DED">
        <w:rPr>
          <w:b/>
        </w:rPr>
        <w:t>amount</w:t>
      </w:r>
      <w:r w:rsidR="00E55C24">
        <w:t xml:space="preserve"> of the </w:t>
      </w:r>
      <w:r w:rsidR="00E55C24" w:rsidRPr="006E4DED">
        <w:rPr>
          <w:b/>
        </w:rPr>
        <w:t>cities</w:t>
      </w:r>
      <w:r w:rsidR="00E55C24">
        <w:t xml:space="preserve"> on the first line, then the amount of the </w:t>
      </w:r>
      <w:r w:rsidR="00E55C24" w:rsidRPr="006E4DED">
        <w:rPr>
          <w:b/>
        </w:rPr>
        <w:t>roads</w:t>
      </w:r>
      <w:r w:rsidR="00E55C24">
        <w:t xml:space="preserve"> (</w:t>
      </w:r>
      <w:r w:rsidR="00E55C24" w:rsidRPr="006E4DED">
        <w:rPr>
          <w:rFonts w:ascii="Consolas" w:hAnsi="Consolas"/>
          <w:b/>
        </w:rPr>
        <w:t>n</w:t>
      </w:r>
      <w:r w:rsidR="00E55C24">
        <w:t xml:space="preserve">) and on the next </w:t>
      </w:r>
      <w:r w:rsidR="00E55C24" w:rsidRPr="006E4DED">
        <w:rPr>
          <w:rFonts w:ascii="Consolas" w:hAnsi="Consolas"/>
          <w:b/>
        </w:rPr>
        <w:t>n</w:t>
      </w:r>
      <w:r w:rsidR="00E55C24">
        <w:t xml:space="preserve"> lines you will receive which tows the road connects and the cost to use it.</w:t>
      </w:r>
      <w:r w:rsidR="00FE54B3">
        <w:t xml:space="preserve"> </w:t>
      </w:r>
    </w:p>
    <w:p w:rsidR="006E4DED" w:rsidRPr="007E48AB" w:rsidRDefault="006E4DED" w:rsidP="007E48AB">
      <w:r>
        <w:t xml:space="preserve">Assume you can </w:t>
      </w:r>
      <w:r w:rsidRPr="006E4DED">
        <w:rPr>
          <w:b/>
        </w:rPr>
        <w:t>start from any</w:t>
      </w:r>
      <w:r>
        <w:t xml:space="preserve"> town and your target is to </w:t>
      </w:r>
      <w:r w:rsidRPr="006E4DED">
        <w:rPr>
          <w:b/>
        </w:rPr>
        <w:t>visit every one</w:t>
      </w:r>
      <w:r>
        <w:t xml:space="preserve"> of them with the </w:t>
      </w:r>
      <w:r w:rsidRPr="006E4DED">
        <w:rPr>
          <w:b/>
        </w:rPr>
        <w:t xml:space="preserve">minimum </w:t>
      </w:r>
      <w:r>
        <w:t>cost.</w:t>
      </w:r>
    </w:p>
    <w:p w:rsidR="008F2421" w:rsidRDefault="008F2421" w:rsidP="008F2421">
      <w:pPr>
        <w:pStyle w:val="Heading3"/>
      </w:pPr>
      <w:r>
        <w:t>Input</w:t>
      </w:r>
    </w:p>
    <w:p w:rsidR="00F4165D" w:rsidRDefault="00F4165D" w:rsidP="007E48AB">
      <w:pPr>
        <w:pStyle w:val="ListParagraph"/>
        <w:numPr>
          <w:ilvl w:val="0"/>
          <w:numId w:val="30"/>
        </w:numPr>
      </w:pPr>
      <w:r>
        <w:t xml:space="preserve">On the </w:t>
      </w:r>
      <w:r w:rsidRPr="00F4165D">
        <w:rPr>
          <w:b/>
        </w:rPr>
        <w:t>first line</w:t>
      </w:r>
      <w:r>
        <w:t xml:space="preserve"> you will be given the </w:t>
      </w:r>
      <w:r w:rsidRPr="00F4165D">
        <w:rPr>
          <w:b/>
        </w:rPr>
        <w:t>number of</w:t>
      </w:r>
      <w:r>
        <w:t xml:space="preserve"> the </w:t>
      </w:r>
      <w:r w:rsidRPr="00F4165D">
        <w:rPr>
          <w:b/>
        </w:rPr>
        <w:t>towns</w:t>
      </w:r>
    </w:p>
    <w:p w:rsidR="007E48AB" w:rsidRDefault="008F2421" w:rsidP="007E48AB">
      <w:pPr>
        <w:pStyle w:val="ListParagraph"/>
        <w:numPr>
          <w:ilvl w:val="0"/>
          <w:numId w:val="30"/>
        </w:numPr>
      </w:pPr>
      <w:r>
        <w:t xml:space="preserve">On the </w:t>
      </w:r>
      <w:r w:rsidR="00F4165D" w:rsidRPr="00F4165D">
        <w:rPr>
          <w:b/>
        </w:rPr>
        <w:t>second</w:t>
      </w:r>
      <w:r w:rsidR="00F4165D">
        <w:t xml:space="preserve"> </w:t>
      </w:r>
      <w:r w:rsidR="007E48AB">
        <w:t xml:space="preserve">line you will be given the </w:t>
      </w:r>
      <w:r w:rsidR="007E48AB" w:rsidRPr="00F4165D">
        <w:rPr>
          <w:b/>
        </w:rPr>
        <w:t xml:space="preserve">amount of </w:t>
      </w:r>
      <w:r w:rsidR="00BF6B96">
        <w:rPr>
          <w:b/>
        </w:rPr>
        <w:t>streets</w:t>
      </w:r>
      <w:r w:rsidR="007E48AB">
        <w:t xml:space="preserve"> (</w:t>
      </w:r>
      <w:r w:rsidR="007E48AB" w:rsidRPr="00F4165D">
        <w:rPr>
          <w:rFonts w:ascii="Consolas" w:hAnsi="Consolas"/>
          <w:b/>
        </w:rPr>
        <w:t>n</w:t>
      </w:r>
      <w:r w:rsidR="007E48AB">
        <w:t>)</w:t>
      </w:r>
    </w:p>
    <w:p w:rsidR="007E48AB" w:rsidRDefault="007E48AB" w:rsidP="007E48AB">
      <w:pPr>
        <w:pStyle w:val="ListParagraph"/>
        <w:numPr>
          <w:ilvl w:val="0"/>
          <w:numId w:val="30"/>
        </w:numPr>
      </w:pPr>
      <w:r>
        <w:t>On the</w:t>
      </w:r>
      <w:r w:rsidRPr="00F4165D">
        <w:rPr>
          <w:b/>
        </w:rPr>
        <w:t xml:space="preserve"> next </w:t>
      </w:r>
      <w:r w:rsidRPr="00F4165D">
        <w:rPr>
          <w:rFonts w:ascii="Consolas" w:hAnsi="Consolas"/>
          <w:b/>
        </w:rPr>
        <w:t>n</w:t>
      </w:r>
      <w:r>
        <w:t xml:space="preserve"> </w:t>
      </w:r>
      <w:r w:rsidRPr="00F4165D">
        <w:rPr>
          <w:b/>
        </w:rPr>
        <w:t>lines</w:t>
      </w:r>
      <w:r>
        <w:t xml:space="preserve"> you will be given a connection in the format: </w:t>
      </w:r>
      <w:r w:rsidRPr="00F4165D">
        <w:rPr>
          <w:rFonts w:ascii="Consolas" w:hAnsi="Consolas"/>
          <w:b/>
        </w:rPr>
        <w:t>"{first} -&gt; {second}</w:t>
      </w:r>
      <w:r w:rsidR="00E55C24">
        <w:rPr>
          <w:rFonts w:ascii="Consolas" w:hAnsi="Consolas"/>
          <w:b/>
        </w:rPr>
        <w:t xml:space="preserve"> -&gt; {cost}</w:t>
      </w:r>
      <w:r w:rsidRPr="00F4165D">
        <w:rPr>
          <w:rFonts w:ascii="Consolas" w:hAnsi="Consolas"/>
          <w:b/>
        </w:rPr>
        <w:t>"</w:t>
      </w:r>
    </w:p>
    <w:p w:rsidR="00F22B27" w:rsidRDefault="00F22B27" w:rsidP="00513CC2">
      <w:pPr>
        <w:pStyle w:val="Heading3"/>
      </w:pPr>
      <w:r>
        <w:t>Output</w:t>
      </w:r>
    </w:p>
    <w:p w:rsidR="006E4DED" w:rsidRPr="00F22B27" w:rsidRDefault="00513CC2" w:rsidP="007E48AB">
      <w:pPr>
        <w:pStyle w:val="ListParagraph"/>
        <w:numPr>
          <w:ilvl w:val="0"/>
          <w:numId w:val="31"/>
        </w:numPr>
      </w:pPr>
      <w:r>
        <w:t>P</w:t>
      </w:r>
      <w:r w:rsidR="006E4DED">
        <w:t xml:space="preserve">rint the </w:t>
      </w:r>
      <w:r w:rsidR="006E4DED" w:rsidRPr="006E4DED">
        <w:rPr>
          <w:b/>
        </w:rPr>
        <w:t>total cost</w:t>
      </w:r>
      <w:r w:rsidR="006E4DED">
        <w:t xml:space="preserve"> of the road you have chosen in the format: </w:t>
      </w:r>
      <w:r w:rsidR="006E4DED" w:rsidRPr="006E4DED">
        <w:rPr>
          <w:rFonts w:ascii="Consolas" w:hAnsi="Consolas"/>
          <w:b/>
        </w:rPr>
        <w:t>"Total cost: {totalCost}"</w:t>
      </w:r>
    </w:p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4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2"/>
        <w:gridCol w:w="4040"/>
        <w:gridCol w:w="3329"/>
      </w:tblGrid>
      <w:tr w:rsidR="00513CC2" w:rsidRPr="00BD185F" w:rsidTr="001D456C">
        <w:trPr>
          <w:trHeight w:val="445"/>
        </w:trPr>
        <w:tc>
          <w:tcPr>
            <w:tcW w:w="2032" w:type="dxa"/>
            <w:shd w:val="clear" w:color="auto" w:fill="D9D9D9" w:themeFill="background1" w:themeFillShade="D9"/>
          </w:tcPr>
          <w:p w:rsidR="001D456C" w:rsidRPr="00BD185F" w:rsidRDefault="001D456C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40" w:type="dxa"/>
            <w:shd w:val="clear" w:color="auto" w:fill="D9D9D9" w:themeFill="background1" w:themeFillShade="D9"/>
          </w:tcPr>
          <w:p w:rsidR="001D456C" w:rsidRPr="00BD185F" w:rsidRDefault="001D456C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3329" w:type="dxa"/>
            <w:shd w:val="clear" w:color="auto" w:fill="D9D9D9" w:themeFill="background1" w:themeFillShade="D9"/>
          </w:tcPr>
          <w:p w:rsidR="001D456C" w:rsidRPr="00BD185F" w:rsidRDefault="001D456C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1D456C" w:rsidRPr="00BD185F" w:rsidTr="001D456C">
        <w:trPr>
          <w:trHeight w:val="2349"/>
        </w:trPr>
        <w:tc>
          <w:tcPr>
            <w:tcW w:w="2032" w:type="dxa"/>
          </w:tcPr>
          <w:p w:rsidR="006E4DED" w:rsidRPr="006E4DED" w:rsidRDefault="006E4DED" w:rsidP="006E4DE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6E4DED">
              <w:rPr>
                <w:rFonts w:ascii="Consolas" w:hAnsi="Consolas"/>
                <w:lang w:val="en-GB"/>
              </w:rPr>
              <w:t>4</w:t>
            </w:r>
          </w:p>
          <w:p w:rsidR="006E4DED" w:rsidRPr="006E4DED" w:rsidRDefault="006E4DED" w:rsidP="006E4DE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6E4DED">
              <w:rPr>
                <w:rFonts w:ascii="Consolas" w:hAnsi="Consolas"/>
                <w:lang w:val="en-GB"/>
              </w:rPr>
              <w:t>5</w:t>
            </w:r>
          </w:p>
          <w:p w:rsidR="006E4DED" w:rsidRPr="006E4DED" w:rsidRDefault="006E4DED" w:rsidP="006E4DE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6E4DED">
              <w:rPr>
                <w:rFonts w:ascii="Consolas" w:hAnsi="Consolas"/>
                <w:lang w:val="en-GB"/>
              </w:rPr>
              <w:t>0 - 1 - 10</w:t>
            </w:r>
          </w:p>
          <w:p w:rsidR="006E4DED" w:rsidRPr="006E4DED" w:rsidRDefault="006E4DED" w:rsidP="006E4DE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6E4DED">
              <w:rPr>
                <w:rFonts w:ascii="Consolas" w:hAnsi="Consolas"/>
                <w:lang w:val="en-GB"/>
              </w:rPr>
              <w:t>0 - 2 - 6</w:t>
            </w:r>
          </w:p>
          <w:p w:rsidR="006E4DED" w:rsidRPr="006E4DED" w:rsidRDefault="006E4DED" w:rsidP="006E4DE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6E4DED">
              <w:rPr>
                <w:rFonts w:ascii="Consolas" w:hAnsi="Consolas"/>
                <w:lang w:val="en-GB"/>
              </w:rPr>
              <w:t>0 - 3 - 5</w:t>
            </w:r>
          </w:p>
          <w:p w:rsidR="006E4DED" w:rsidRPr="006E4DED" w:rsidRDefault="006E4DED" w:rsidP="006E4DE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6E4DED">
              <w:rPr>
                <w:rFonts w:ascii="Consolas" w:hAnsi="Consolas"/>
                <w:lang w:val="en-GB"/>
              </w:rPr>
              <w:t>1 - 3 - 15</w:t>
            </w:r>
          </w:p>
          <w:p w:rsidR="001D456C" w:rsidRPr="00BD185F" w:rsidRDefault="006E4DED" w:rsidP="006E4DE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6E4DED">
              <w:rPr>
                <w:rFonts w:ascii="Consolas" w:hAnsi="Consolas"/>
                <w:lang w:val="en-GB"/>
              </w:rPr>
              <w:t>2 - 3 - 4</w:t>
            </w:r>
          </w:p>
        </w:tc>
        <w:tc>
          <w:tcPr>
            <w:tcW w:w="4040" w:type="dxa"/>
          </w:tcPr>
          <w:p w:rsidR="00513CC2" w:rsidRDefault="00513CC2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Total cost: 19</w:t>
            </w:r>
          </w:p>
          <w:p w:rsidR="001D456C" w:rsidRPr="00BD185F" w:rsidRDefault="00513CC2" w:rsidP="00F8176B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32FA0E5" wp14:editId="44E52892">
                  <wp:extent cx="1296593" cy="10142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736" cy="102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9" w:type="dxa"/>
          </w:tcPr>
          <w:p w:rsidR="001D456C" w:rsidRPr="00F4165D" w:rsidRDefault="00EC661A" w:rsidP="00C45CD4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cheapest way to visit all the towns is using the roads with </w:t>
            </w:r>
            <w:r w:rsidR="00C45CD4">
              <w:rPr>
                <w:rFonts w:ascii="Consolas" w:hAnsi="Consolas"/>
                <w:lang w:val="en-GB"/>
              </w:rPr>
              <w:t>cost</w:t>
            </w:r>
            <w:bookmarkStart w:id="0" w:name="_GoBack"/>
            <w:bookmarkEnd w:id="0"/>
            <w:r>
              <w:rPr>
                <w:rFonts w:ascii="Consolas" w:hAnsi="Consolas"/>
                <w:lang w:val="en-GB"/>
              </w:rPr>
              <w:t>:</w:t>
            </w:r>
            <w:r>
              <w:rPr>
                <w:rFonts w:ascii="Consolas" w:hAnsi="Consolas"/>
                <w:lang w:val="en-GB"/>
              </w:rPr>
              <w:br/>
              <w:t>4 + 5 + 10 = 19</w:t>
            </w:r>
          </w:p>
        </w:tc>
      </w:tr>
    </w:tbl>
    <w:p w:rsidR="00ED0127" w:rsidRPr="00ED0127" w:rsidRDefault="00ED0127" w:rsidP="008927B6">
      <w:pPr>
        <w:rPr>
          <w:rFonts w:cstheme="minorHAnsi"/>
          <w:i/>
          <w:sz w:val="24"/>
          <w:szCs w:val="24"/>
          <w:u w:val="single"/>
          <w:lang w:val="bg-BG"/>
        </w:rPr>
      </w:pPr>
    </w:p>
    <w:sectPr w:rsidR="00ED0127" w:rsidRPr="00ED0127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53F" w:rsidRDefault="0065353F" w:rsidP="00440333">
      <w:pPr>
        <w:spacing w:before="0" w:after="0" w:line="240" w:lineRule="auto"/>
      </w:pPr>
      <w:r>
        <w:separator/>
      </w:r>
    </w:p>
  </w:endnote>
  <w:endnote w:type="continuationSeparator" w:id="0">
    <w:p w:rsidR="0065353F" w:rsidRDefault="0065353F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C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5C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5C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5C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53F" w:rsidRDefault="0065353F" w:rsidP="00440333">
      <w:pPr>
        <w:spacing w:before="0" w:after="0" w:line="240" w:lineRule="auto"/>
      </w:pPr>
      <w:r>
        <w:separator/>
      </w:r>
    </w:p>
  </w:footnote>
  <w:footnote w:type="continuationSeparator" w:id="0">
    <w:p w:rsidR="0065353F" w:rsidRDefault="0065353F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3"/>
  </w:num>
  <w:num w:numId="5">
    <w:abstractNumId w:val="16"/>
  </w:num>
  <w:num w:numId="6">
    <w:abstractNumId w:val="5"/>
  </w:num>
  <w:num w:numId="7">
    <w:abstractNumId w:val="15"/>
  </w:num>
  <w:num w:numId="8">
    <w:abstractNumId w:val="1"/>
  </w:num>
  <w:num w:numId="9">
    <w:abstractNumId w:val="9"/>
  </w:num>
  <w:num w:numId="10">
    <w:abstractNumId w:val="26"/>
  </w:num>
  <w:num w:numId="11">
    <w:abstractNumId w:val="29"/>
  </w:num>
  <w:num w:numId="12">
    <w:abstractNumId w:val="17"/>
  </w:num>
  <w:num w:numId="13">
    <w:abstractNumId w:val="12"/>
  </w:num>
  <w:num w:numId="14">
    <w:abstractNumId w:val="18"/>
  </w:num>
  <w:num w:numId="15">
    <w:abstractNumId w:val="30"/>
  </w:num>
  <w:num w:numId="16">
    <w:abstractNumId w:val="25"/>
  </w:num>
  <w:num w:numId="17">
    <w:abstractNumId w:val="7"/>
  </w:num>
  <w:num w:numId="18">
    <w:abstractNumId w:val="20"/>
  </w:num>
  <w:num w:numId="19">
    <w:abstractNumId w:val="24"/>
  </w:num>
  <w:num w:numId="20">
    <w:abstractNumId w:val="2"/>
  </w:num>
  <w:num w:numId="21">
    <w:abstractNumId w:val="27"/>
  </w:num>
  <w:num w:numId="22">
    <w:abstractNumId w:val="14"/>
  </w:num>
  <w:num w:numId="23">
    <w:abstractNumId w:val="28"/>
  </w:num>
  <w:num w:numId="24">
    <w:abstractNumId w:val="22"/>
  </w:num>
  <w:num w:numId="25">
    <w:abstractNumId w:val="10"/>
  </w:num>
  <w:num w:numId="26">
    <w:abstractNumId w:val="8"/>
  </w:num>
  <w:num w:numId="27">
    <w:abstractNumId w:val="4"/>
  </w:num>
  <w:num w:numId="28">
    <w:abstractNumId w:val="0"/>
  </w:num>
  <w:num w:numId="29">
    <w:abstractNumId w:val="3"/>
  </w:num>
  <w:num w:numId="30">
    <w:abstractNumId w:val="1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90323"/>
    <w:rsid w:val="000E47E5"/>
    <w:rsid w:val="000F77AB"/>
    <w:rsid w:val="00112F2C"/>
    <w:rsid w:val="001D456C"/>
    <w:rsid w:val="001F34A7"/>
    <w:rsid w:val="002035DA"/>
    <w:rsid w:val="0024099A"/>
    <w:rsid w:val="002621DA"/>
    <w:rsid w:val="002B2164"/>
    <w:rsid w:val="00327F0B"/>
    <w:rsid w:val="00344A23"/>
    <w:rsid w:val="003C1CC8"/>
    <w:rsid w:val="003C6DBF"/>
    <w:rsid w:val="00426682"/>
    <w:rsid w:val="00440333"/>
    <w:rsid w:val="00513CC2"/>
    <w:rsid w:val="0065353F"/>
    <w:rsid w:val="006A4EBB"/>
    <w:rsid w:val="006E4DED"/>
    <w:rsid w:val="007023B6"/>
    <w:rsid w:val="00725EA2"/>
    <w:rsid w:val="00727990"/>
    <w:rsid w:val="00782092"/>
    <w:rsid w:val="007E48AB"/>
    <w:rsid w:val="007F0E43"/>
    <w:rsid w:val="007F4069"/>
    <w:rsid w:val="008927B6"/>
    <w:rsid w:val="008F2421"/>
    <w:rsid w:val="009419F3"/>
    <w:rsid w:val="00A05B74"/>
    <w:rsid w:val="00A42FBB"/>
    <w:rsid w:val="00A81B95"/>
    <w:rsid w:val="00AD6BA3"/>
    <w:rsid w:val="00B60D11"/>
    <w:rsid w:val="00BD43EB"/>
    <w:rsid w:val="00BF6B96"/>
    <w:rsid w:val="00C45CD4"/>
    <w:rsid w:val="00C96D71"/>
    <w:rsid w:val="00CA5887"/>
    <w:rsid w:val="00D10DEB"/>
    <w:rsid w:val="00D81D3B"/>
    <w:rsid w:val="00E55C24"/>
    <w:rsid w:val="00EC661A"/>
    <w:rsid w:val="00ED0127"/>
    <w:rsid w:val="00ED27C8"/>
    <w:rsid w:val="00EF4D9D"/>
    <w:rsid w:val="00EF5A62"/>
    <w:rsid w:val="00F075FB"/>
    <w:rsid w:val="00F22B27"/>
    <w:rsid w:val="00F4165D"/>
    <w:rsid w:val="00F46C72"/>
    <w:rsid w:val="00F57B7F"/>
    <w:rsid w:val="00F61B15"/>
    <w:rsid w:val="00F64DEB"/>
    <w:rsid w:val="00F76AB0"/>
    <w:rsid w:val="00F8176B"/>
    <w:rsid w:val="00F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F79F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CD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CD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5CD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C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CD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D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C45C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45CD4"/>
  </w:style>
  <w:style w:type="character" w:customStyle="1" w:styleId="Heading1Char">
    <w:name w:val="Heading 1 Char"/>
    <w:basedOn w:val="DefaultParagraphFont"/>
    <w:link w:val="Heading1"/>
    <w:uiPriority w:val="9"/>
    <w:rsid w:val="00C45CD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CD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5CD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5CD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D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C4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D4"/>
  </w:style>
  <w:style w:type="paragraph" w:styleId="Footer">
    <w:name w:val="footer"/>
    <w:basedOn w:val="Normal"/>
    <w:link w:val="FooterChar"/>
    <w:uiPriority w:val="99"/>
    <w:unhideWhenUsed/>
    <w:rsid w:val="00C4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D4"/>
  </w:style>
  <w:style w:type="paragraph" w:styleId="BalloonText">
    <w:name w:val="Balloon Text"/>
    <w:basedOn w:val="Normal"/>
    <w:link w:val="BalloonTextChar"/>
    <w:uiPriority w:val="99"/>
    <w:semiHidden/>
    <w:unhideWhenUsed/>
    <w:rsid w:val="00C4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CD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CD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45C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5CD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45CD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45CD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4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5CD4"/>
  </w:style>
  <w:style w:type="table" w:customStyle="1" w:styleId="TableGrid1">
    <w:name w:val="Table Grid1"/>
    <w:basedOn w:val="TableNormal"/>
    <w:next w:val="TableGrid"/>
    <w:uiPriority w:val="59"/>
    <w:rsid w:val="00C4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45C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5CD4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C45C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5CD4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C45CD4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C45CD4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C45CD4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564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29</cp:revision>
  <dcterms:created xsi:type="dcterms:W3CDTF">2019-08-09T07:18:00Z</dcterms:created>
  <dcterms:modified xsi:type="dcterms:W3CDTF">2019-09-19T08:20:00Z</dcterms:modified>
</cp:coreProperties>
</file>