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B6" w:rsidRDefault="00F8176B" w:rsidP="00F075FB">
      <w:pPr>
        <w:pStyle w:val="1"/>
        <w:jc w:val="center"/>
      </w:pPr>
      <w:r>
        <w:t>Road Reconstruction</w:t>
      </w:r>
    </w:p>
    <w:p w:rsidR="00F46C72" w:rsidRDefault="00F46C72" w:rsidP="00F46C72">
      <w:r>
        <w:t>You have to rebuild some roads in your city. Write a program that finds</w:t>
      </w:r>
      <w:r w:rsidR="00F8176B">
        <w:t xml:space="preserve">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You will receive how many </w:t>
      </w:r>
      <w:r w:rsidRPr="00F8176B">
        <w:rPr>
          <w:b/>
        </w:rPr>
        <w:t>buildings</w:t>
      </w:r>
      <w:r>
        <w:t xml:space="preserve"> the town has on the first line, then you will receive the amount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as shown in the examples.</w:t>
      </w:r>
    </w:p>
    <w:p w:rsidR="008F2421" w:rsidRDefault="008F2421" w:rsidP="008F2421">
      <w:pPr>
        <w:pStyle w:val="3"/>
      </w:pPr>
      <w:r>
        <w:t>Input</w:t>
      </w:r>
    </w:p>
    <w:p w:rsidR="008F2421" w:rsidRDefault="008F2421" w:rsidP="008F2421">
      <w:pPr>
        <w:pStyle w:val="ad"/>
        <w:numPr>
          <w:ilvl w:val="0"/>
          <w:numId w:val="30"/>
        </w:numPr>
      </w:pPr>
      <w:r>
        <w:t xml:space="preserve">On the first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buildings</w:t>
      </w:r>
    </w:p>
    <w:p w:rsidR="008F2421" w:rsidRDefault="008F2421" w:rsidP="008F2421">
      <w:pPr>
        <w:pStyle w:val="ad"/>
        <w:numPr>
          <w:ilvl w:val="0"/>
          <w:numId w:val="30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</w:p>
    <w:p w:rsidR="008F2421" w:rsidRPr="00F22B27" w:rsidRDefault="008F2421" w:rsidP="008F2421">
      <w:pPr>
        <w:pStyle w:val="ad"/>
        <w:numPr>
          <w:ilvl w:val="0"/>
          <w:numId w:val="30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</w:p>
    <w:p w:rsidR="00F22B27" w:rsidRDefault="00F22B27" w:rsidP="00F22B27">
      <w:pPr>
        <w:pStyle w:val="3"/>
      </w:pPr>
      <w:r>
        <w:t>Output</w:t>
      </w:r>
    </w:p>
    <w:p w:rsidR="00F22B27" w:rsidRDefault="00F22B27" w:rsidP="00F22B27">
      <w:pPr>
        <w:pStyle w:val="ad"/>
        <w:numPr>
          <w:ilvl w:val="0"/>
          <w:numId w:val="31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</w:p>
    <w:p w:rsidR="00F22B27" w:rsidRPr="002D056E" w:rsidRDefault="00F22B27" w:rsidP="00F22B27">
      <w:pPr>
        <w:pStyle w:val="ad"/>
        <w:numPr>
          <w:ilvl w:val="0"/>
          <w:numId w:val="31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"{firstBuilding} {secondBuilding}"</w:t>
      </w:r>
    </w:p>
    <w:p w:rsidR="002D056E" w:rsidRPr="002D056E" w:rsidRDefault="002D056E" w:rsidP="00F22B27">
      <w:pPr>
        <w:pStyle w:val="ad"/>
        <w:numPr>
          <w:ilvl w:val="0"/>
          <w:numId w:val="31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bookmarkStart w:id="0" w:name="_GoBack"/>
      <w:bookmarkEnd w:id="0"/>
      <w:r w:rsidRPr="002D056E">
        <w:rPr>
          <w:rFonts w:cstheme="minorHAnsi"/>
        </w:rPr>
        <w:t xml:space="preserve"> as long as you print all of the important streets</w:t>
      </w:r>
    </w:p>
    <w:p w:rsidR="00440333" w:rsidRPr="00440333" w:rsidRDefault="00440333" w:rsidP="00440333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4050"/>
      </w:tblGrid>
      <w:tr w:rsidR="00C96D71" w:rsidRPr="00BD185F" w:rsidTr="00F8176B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:rsidR="00F8176B" w:rsidRPr="00BD185F" w:rsidRDefault="00F8176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F8176B" w:rsidRPr="00BD185F" w:rsidRDefault="00F8176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C96D71" w:rsidRPr="00BD185F" w:rsidTr="00F8176B">
        <w:trPr>
          <w:trHeight w:val="2349"/>
        </w:trPr>
        <w:tc>
          <w:tcPr>
            <w:tcW w:w="2340" w:type="dxa"/>
          </w:tcPr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:rsidR="00F8176B" w:rsidRPr="00BD185F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:rsidR="00F8176B" w:rsidRPr="00BD185F" w:rsidRDefault="00F8176B" w:rsidP="000F77AB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:rsid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:rsidR="00C96D71" w:rsidRPr="00BD185F" w:rsidRDefault="00C96D71" w:rsidP="00F8176B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>
                  <wp:extent cx="2171228" cy="1249045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D71" w:rsidRPr="00BD185F" w:rsidTr="00F8176B">
        <w:trPr>
          <w:trHeight w:val="2349"/>
        </w:trPr>
        <w:tc>
          <w:tcPr>
            <w:tcW w:w="2340" w:type="dxa"/>
          </w:tcPr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1 - 6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lastRenderedPageBreak/>
              <w:t>Important streets:</w:t>
            </w:r>
          </w:p>
          <w:p w:rsid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:rsidR="00C96D71" w:rsidRPr="00F8176B" w:rsidRDefault="00C96D71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41220" cy="1594646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 w:rsidSect="00850629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8C3" w:rsidRDefault="003748C3" w:rsidP="00440333">
      <w:pPr>
        <w:spacing w:before="0" w:after="0" w:line="240" w:lineRule="auto"/>
      </w:pPr>
      <w:r>
        <w:separator/>
      </w:r>
    </w:p>
  </w:endnote>
  <w:endnote w:type="continuationSeparator" w:id="0">
    <w:p w:rsidR="003748C3" w:rsidRDefault="003748C3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333" w:rsidRPr="00AC77AD" w:rsidRDefault="00440333" w:rsidP="007C2AE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0629">
      <w:rPr>
        <w:noProof/>
      </w:rPr>
      <w:pict>
        <v:line id="Straight Connector 20" o:spid="_x0000_s2052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8506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<v:path arrowok="t"/>
          <v:textbox inset="0,0,0,0">
            <w:txbxContent>
              <w:p w:rsidR="00440333" w:rsidRPr="008C2B83" w:rsidRDefault="00440333" w:rsidP="007C2AE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5062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50629" w:rsidRPr="008C2B83">
                  <w:rPr>
                    <w:sz w:val="18"/>
                    <w:szCs w:val="18"/>
                  </w:rPr>
                  <w:fldChar w:fldCharType="separate"/>
                </w:r>
                <w:r w:rsidR="00D339F5">
                  <w:rPr>
                    <w:noProof/>
                    <w:sz w:val="18"/>
                    <w:szCs w:val="18"/>
                  </w:rPr>
                  <w:t>1</w:t>
                </w:r>
                <w:r w:rsidR="0085062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339F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850629">
      <w:rPr>
        <w:noProof/>
      </w:rPr>
      <w:pict>
        <v:shape id="Text Box 18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<v:path arrowok="t"/>
          <v:textbox inset=".5mm,0,0,0">
            <w:txbxContent>
              <w:p w:rsidR="00440333" w:rsidRDefault="00440333" w:rsidP="007C2AE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50629">
      <w:rPr>
        <w:noProof/>
      </w:rPr>
      <w:pict>
        <v:shape id="Text Box 16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40333" w:rsidRDefault="00440333" w:rsidP="007C2AE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a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a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0333" w:rsidRDefault="00440333" w:rsidP="007C2AE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7005" cy="203387"/>
                      <wp:effectExtent l="0" t="0" r="4445" b="6350"/>
                      <wp:docPr id="15" name="Picture 1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642" cy="207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1450" cy="205105"/>
                      <wp:effectExtent l="0" t="0" r="0" b="4445"/>
                      <wp:docPr id="14" name="Picture 1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3" name="Picture 1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6530" cy="176530"/>
                      <wp:effectExtent l="0" t="0" r="0" b="0"/>
                      <wp:docPr id="12" name="Picture 1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530" cy="176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15153" cy="209247"/>
                      <wp:effectExtent l="0" t="0" r="0" b="635"/>
                      <wp:docPr id="11" name="Picture 11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209" cy="217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40333" w:rsidRDefault="0044033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8C3" w:rsidRDefault="003748C3" w:rsidP="00440333">
      <w:pPr>
        <w:spacing w:before="0" w:after="0" w:line="240" w:lineRule="auto"/>
      </w:pPr>
      <w:r>
        <w:separator/>
      </w:r>
    </w:p>
  </w:footnote>
  <w:footnote w:type="continuationSeparator" w:id="0">
    <w:p w:rsidR="003748C3" w:rsidRDefault="003748C3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0007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3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26"/>
  </w:num>
  <w:num w:numId="11">
    <w:abstractNumId w:val="29"/>
  </w:num>
  <w:num w:numId="12">
    <w:abstractNumId w:val="17"/>
  </w:num>
  <w:num w:numId="13">
    <w:abstractNumId w:val="12"/>
  </w:num>
  <w:num w:numId="14">
    <w:abstractNumId w:val="18"/>
  </w:num>
  <w:num w:numId="15">
    <w:abstractNumId w:val="30"/>
  </w:num>
  <w:num w:numId="16">
    <w:abstractNumId w:val="25"/>
  </w:num>
  <w:num w:numId="17">
    <w:abstractNumId w:val="7"/>
  </w:num>
  <w:num w:numId="18">
    <w:abstractNumId w:val="20"/>
  </w:num>
  <w:num w:numId="19">
    <w:abstractNumId w:val="24"/>
  </w:num>
  <w:num w:numId="20">
    <w:abstractNumId w:val="2"/>
  </w:num>
  <w:num w:numId="21">
    <w:abstractNumId w:val="27"/>
  </w:num>
  <w:num w:numId="22">
    <w:abstractNumId w:val="14"/>
  </w:num>
  <w:num w:numId="23">
    <w:abstractNumId w:val="28"/>
  </w:num>
  <w:num w:numId="24">
    <w:abstractNumId w:val="22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3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attachedTemplate r:id="rId1"/>
  <w:linkStyl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0323"/>
    <w:rsid w:val="00090323"/>
    <w:rsid w:val="000F77AB"/>
    <w:rsid w:val="00112F2C"/>
    <w:rsid w:val="001F34A7"/>
    <w:rsid w:val="002035DA"/>
    <w:rsid w:val="0024099A"/>
    <w:rsid w:val="002D056E"/>
    <w:rsid w:val="00327F0B"/>
    <w:rsid w:val="00344A23"/>
    <w:rsid w:val="003748C3"/>
    <w:rsid w:val="003C6DBF"/>
    <w:rsid w:val="00426682"/>
    <w:rsid w:val="00440333"/>
    <w:rsid w:val="00515BA6"/>
    <w:rsid w:val="006A4EBB"/>
    <w:rsid w:val="007023B6"/>
    <w:rsid w:val="00725EA2"/>
    <w:rsid w:val="00727990"/>
    <w:rsid w:val="00782092"/>
    <w:rsid w:val="007F0E43"/>
    <w:rsid w:val="007F4069"/>
    <w:rsid w:val="00850629"/>
    <w:rsid w:val="008927B6"/>
    <w:rsid w:val="008F2421"/>
    <w:rsid w:val="009419F3"/>
    <w:rsid w:val="00A42FBB"/>
    <w:rsid w:val="00A81B95"/>
    <w:rsid w:val="00AD6BA3"/>
    <w:rsid w:val="00BD43EB"/>
    <w:rsid w:val="00C96D71"/>
    <w:rsid w:val="00CA5887"/>
    <w:rsid w:val="00D10DEB"/>
    <w:rsid w:val="00D339F5"/>
    <w:rsid w:val="00D81D3B"/>
    <w:rsid w:val="00ED0127"/>
    <w:rsid w:val="00EF4D9D"/>
    <w:rsid w:val="00EF5A62"/>
    <w:rsid w:val="00F075FB"/>
    <w:rsid w:val="00F22B27"/>
    <w:rsid w:val="00F46C72"/>
    <w:rsid w:val="00F57B7F"/>
    <w:rsid w:val="00F61B15"/>
    <w:rsid w:val="00F64DEB"/>
    <w:rsid w:val="00F76AB0"/>
    <w:rsid w:val="00F8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056E"/>
    <w:pPr>
      <w:spacing w:before="80" w:after="12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2D05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2D05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2D05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D05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D05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2D056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2D05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1"/>
    <w:link w:val="3"/>
    <w:uiPriority w:val="9"/>
    <w:rsid w:val="002D056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2D056E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1"/>
    <w:link w:val="5"/>
    <w:uiPriority w:val="9"/>
    <w:semiHidden/>
    <w:rsid w:val="002D056E"/>
    <w:rPr>
      <w:rFonts w:eastAsiaTheme="majorEastAsia" w:cstheme="majorBidi"/>
      <w:b/>
      <w:color w:val="B2500E"/>
    </w:rPr>
  </w:style>
  <w:style w:type="paragraph" w:styleId="a4">
    <w:name w:val="header"/>
    <w:basedOn w:val="a0"/>
    <w:link w:val="a5"/>
    <w:uiPriority w:val="99"/>
    <w:unhideWhenUsed/>
    <w:rsid w:val="002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2D056E"/>
  </w:style>
  <w:style w:type="paragraph" w:styleId="a6">
    <w:name w:val="footer"/>
    <w:basedOn w:val="a0"/>
    <w:link w:val="a7"/>
    <w:uiPriority w:val="99"/>
    <w:unhideWhenUsed/>
    <w:rsid w:val="002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2D056E"/>
  </w:style>
  <w:style w:type="paragraph" w:styleId="a8">
    <w:name w:val="Balloon Text"/>
    <w:basedOn w:val="a0"/>
    <w:link w:val="a9"/>
    <w:uiPriority w:val="99"/>
    <w:semiHidden/>
    <w:unhideWhenUsed/>
    <w:rsid w:val="002D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2D056E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2D056E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2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2D056E"/>
    <w:rPr>
      <w:b/>
      <w:bCs/>
    </w:rPr>
  </w:style>
  <w:style w:type="paragraph" w:styleId="ad">
    <w:name w:val="List Paragraph"/>
    <w:basedOn w:val="a0"/>
    <w:link w:val="ae"/>
    <w:uiPriority w:val="34"/>
    <w:qFormat/>
    <w:rsid w:val="002D056E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2D056E"/>
    <w:rPr>
      <w:color w:val="954F72" w:themeColor="followedHyperlink"/>
      <w:u w:val="single"/>
    </w:rPr>
  </w:style>
  <w:style w:type="paragraph" w:customStyle="1" w:styleId="Code">
    <w:name w:val="Code"/>
    <w:basedOn w:val="a0"/>
    <w:link w:val="CodeChar"/>
    <w:qFormat/>
    <w:rsid w:val="002D056E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rsid w:val="002D056E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2D0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Списък на абзаци Знак"/>
    <w:basedOn w:val="a1"/>
    <w:link w:val="ad"/>
    <w:uiPriority w:val="34"/>
    <w:locked/>
    <w:rsid w:val="002D056E"/>
  </w:style>
  <w:style w:type="table" w:customStyle="1" w:styleId="TableGrid1">
    <w:name w:val="Table Grid1"/>
    <w:basedOn w:val="a2"/>
    <w:next w:val="af0"/>
    <w:uiPriority w:val="59"/>
    <w:rsid w:val="002D0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2"/>
    <w:next w:val="af0"/>
    <w:uiPriority w:val="59"/>
    <w:rsid w:val="002D056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1"/>
    <w:uiPriority w:val="99"/>
    <w:semiHidden/>
    <w:unhideWhenUsed/>
    <w:rsid w:val="002D056E"/>
    <w:rPr>
      <w:color w:val="605E5C"/>
      <w:shd w:val="clear" w:color="auto" w:fill="E1DFDD"/>
    </w:rPr>
  </w:style>
  <w:style w:type="character" w:customStyle="1" w:styleId="InternetLink">
    <w:name w:val="Internet Link"/>
    <w:basedOn w:val="a1"/>
    <w:uiPriority w:val="99"/>
    <w:unhideWhenUsed/>
    <w:rsid w:val="002D056E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2D056E"/>
    <w:rPr>
      <w:color w:val="808080"/>
      <w:shd w:val="clear" w:color="auto" w:fill="E6E6E6"/>
    </w:rPr>
  </w:style>
  <w:style w:type="paragraph" w:customStyle="1" w:styleId="Heading15">
    <w:name w:val="Heading 1.5"/>
    <w:basedOn w:val="1"/>
    <w:link w:val="Heading15Char"/>
    <w:qFormat/>
    <w:rsid w:val="002D056E"/>
    <w:pPr>
      <w:ind w:left="720" w:hanging="360"/>
    </w:pPr>
    <w:rPr>
      <w:lang w:val="en-GB"/>
    </w:rPr>
  </w:style>
  <w:style w:type="character" w:customStyle="1" w:styleId="Heading15Char">
    <w:name w:val="Heading 1.5 Char"/>
    <w:basedOn w:val="10"/>
    <w:link w:val="Heading15"/>
    <w:rsid w:val="002D056E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a">
    <w:name w:val="List Bullet"/>
    <w:basedOn w:val="a0"/>
    <w:uiPriority w:val="99"/>
    <w:unhideWhenUsed/>
    <w:rsid w:val="002D056E"/>
    <w:pPr>
      <w:numPr>
        <w:numId w:val="2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Staneva</dc:creator>
  <cp:lastModifiedBy>Moni</cp:lastModifiedBy>
  <cp:revision>2</cp:revision>
  <dcterms:created xsi:type="dcterms:W3CDTF">2020-05-27T12:34:00Z</dcterms:created>
  <dcterms:modified xsi:type="dcterms:W3CDTF">2020-05-27T12:34:00Z</dcterms:modified>
</cp:coreProperties>
</file>